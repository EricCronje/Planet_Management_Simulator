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kern w:val="28"/>
        </w:rPr>
        <w:id w:val="-240795504"/>
        <w:docPartObj>
          <w:docPartGallery w:val="Cover Pages"/>
          <w:docPartUnique/>
        </w:docPartObj>
      </w:sdtPr>
      <w:sdtEndPr>
        <w:rPr>
          <w:kern w:val="0"/>
          <w:sz w:val="56"/>
        </w:rPr>
      </w:sdtEndPr>
      <w:sdtContent>
        <w:p w14:paraId="009E8AD4" w14:textId="77777777" w:rsidR="002012E4" w:rsidRDefault="002012E4">
          <w:pPr>
            <w:rPr>
              <w:kern w:val="28"/>
            </w:rPr>
          </w:pPr>
        </w:p>
        <w:p w14:paraId="5D408762" w14:textId="662379E3" w:rsidR="002012E4" w:rsidRDefault="00CE5BEB">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69504" behindDoc="0" locked="0" layoutInCell="1" allowOverlap="1" wp14:anchorId="0331D729" wp14:editId="53E7292D">
                    <wp:simplePos x="0" y="0"/>
                    <wp:positionH relativeFrom="margin">
                      <wp:align>left</wp:align>
                    </wp:positionH>
                    <wp:positionV relativeFrom="margin">
                      <wp:posOffset>6124575</wp:posOffset>
                    </wp:positionV>
                    <wp:extent cx="6013450" cy="838835"/>
                    <wp:effectExtent l="0" t="0" r="0" b="0"/>
                    <wp:wrapNone/>
                    <wp:docPr id="12686141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838835"/>
                            </a:xfrm>
                            <a:prstGeom prst="rect">
                              <a:avLst/>
                            </a:prstGeom>
                            <a:noFill/>
                            <a:ln>
                              <a:noFill/>
                            </a:ln>
                          </wps:spPr>
                          <wps:txbx>
                            <w:txbxContent>
                              <w:p w14:paraId="050C475A" w14:textId="672256D2" w:rsidR="002012E4" w:rsidRDefault="0000000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9053BA">
                                      <w:rPr>
                                        <w:sz w:val="56"/>
                                      </w:rPr>
                                      <w:t>Planet</w:t>
                                    </w:r>
                                  </w:sdtContent>
                                </w:sdt>
                                <w:r w:rsidR="004D23C8">
                                  <w:rPr>
                                    <w:sz w:val="56"/>
                                  </w:rPr>
                                  <w:t xml:space="preserve"> – Version 2</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331D729" id="_x0000_t202" coordsize="21600,21600" o:spt="202" path="m,l,21600r21600,l21600,xe">
                    <v:stroke joinstyle="miter"/>
                    <v:path gradientshapeok="t" o:connecttype="rect"/>
                  </v:shapetype>
                  <v:shape id="Text Box 26" o:spid="_x0000_s1026" type="#_x0000_t202" style="position:absolute;margin-left:0;margin-top:482.25pt;width:473.5pt;height:66.05pt;z-index:251669504;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" filled="f" stroked="f">
                    <v:textbox>
                      <w:txbxContent>
                        <w:p w14:paraId="050C475A" w14:textId="672256D2" w:rsidR="002012E4" w:rsidRDefault="0000000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9053BA">
                                <w:rPr>
                                  <w:sz w:val="56"/>
                                </w:rPr>
                                <w:t>Planet</w:t>
                              </w:r>
                            </w:sdtContent>
                          </w:sdt>
                          <w:r w:rsidR="004D23C8">
                            <w:rPr>
                              <w:sz w:val="56"/>
                            </w:rPr>
                            <w:t xml:space="preserve"> – Version 2</w:t>
                          </w: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50B1B6A6" wp14:editId="6F7CD12E">
                    <wp:simplePos x="0" y="0"/>
                    <wp:positionH relativeFrom="margin">
                      <wp:align>left</wp:align>
                    </wp:positionH>
                    <wp:positionV relativeFrom="margin">
                      <wp:posOffset>7562850</wp:posOffset>
                    </wp:positionV>
                    <wp:extent cx="6013450" cy="1190625"/>
                    <wp:effectExtent l="0" t="0" r="0" b="0"/>
                    <wp:wrapNone/>
                    <wp:docPr id="4630467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190625"/>
                            </a:xfrm>
                            <a:prstGeom prst="rect">
                              <a:avLst/>
                            </a:prstGeom>
                            <a:noFill/>
                            <a:ln>
                              <a:noFill/>
                            </a:ln>
                          </wps:spPr>
                          <wps:txbx>
                            <w:txbxContent>
                              <w:p w14:paraId="586665E7" w14:textId="6C94909F" w:rsidR="002012E4" w:rsidRDefault="009053BA">
                                <w:pPr>
                                  <w:rPr>
                                    <w:lang w:val="en-GB"/>
                                  </w:rPr>
                                </w:pPr>
                                <w:r>
                                  <w:rPr>
                                    <w:lang w:val="en-GB"/>
                                  </w:rPr>
                                  <w:t xml:space="preserve">This forms part of the specifications for the planet. There </w:t>
                                </w:r>
                                <w:r w:rsidR="00B85D4E">
                                  <w:rPr>
                                    <w:lang w:val="en-GB"/>
                                  </w:rPr>
                                  <w:t>are</w:t>
                                </w:r>
                                <w:r>
                                  <w:rPr>
                                    <w:lang w:val="en-GB"/>
                                  </w:rPr>
                                  <w:t xml:space="preserve"> multiple </w:t>
                                </w:r>
                                <w:r w:rsidR="00B85D4E">
                                  <w:rPr>
                                    <w:lang w:val="en-GB"/>
                                  </w:rPr>
                                  <w:t>p</w:t>
                                </w:r>
                                <w:r>
                                  <w:rPr>
                                    <w:lang w:val="en-GB"/>
                                  </w:rPr>
                                  <w:t>lanets. The planet will form the base where beings will increase and decrease. This will also be the attack surface and the surface to be protected. There will be in the beginning only one site per planet. The planet is floating in space. It will have a surface and underground. Different types.</w:t>
                                </w:r>
                              </w:p>
                              <w:p w14:paraId="2D1981DD" w14:textId="2B579A30" w:rsidR="003B678A" w:rsidRPr="009053BA" w:rsidRDefault="003B678A">
                                <w:pPr>
                                  <w:rPr>
                                    <w:lang w:val="en-GB"/>
                                  </w:rPr>
                                </w:pPr>
                                <w:r>
                                  <w:rPr>
                                    <w:lang w:val="en-GB"/>
                                  </w:rPr>
                                  <w:t>Every site will have 16 blocks a building can be constructed on the blocks.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50B1B6A6" id="Text Box 24" o:spid="_x0000_s1027" type="#_x0000_t202" style="position:absolute;margin-left:0;margin-top:595.5pt;width:473.5pt;height:93.75pt;z-index:251668480;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" filled="f" stroked="f">
                    <v:textbox>
                      <w:txbxContent>
                        <w:p w14:paraId="586665E7" w14:textId="6C94909F" w:rsidR="002012E4" w:rsidRDefault="009053BA">
                          <w:pPr>
                            <w:rPr>
                              <w:lang w:val="en-GB"/>
                            </w:rPr>
                          </w:pPr>
                          <w:r>
                            <w:rPr>
                              <w:lang w:val="en-GB"/>
                            </w:rPr>
                            <w:t xml:space="preserve">This forms part of the specifications for the planet. There </w:t>
                          </w:r>
                          <w:r w:rsidR="00B85D4E">
                            <w:rPr>
                              <w:lang w:val="en-GB"/>
                            </w:rPr>
                            <w:t>are</w:t>
                          </w:r>
                          <w:r>
                            <w:rPr>
                              <w:lang w:val="en-GB"/>
                            </w:rPr>
                            <w:t xml:space="preserve"> multiple </w:t>
                          </w:r>
                          <w:r w:rsidR="00B85D4E">
                            <w:rPr>
                              <w:lang w:val="en-GB"/>
                            </w:rPr>
                            <w:t>p</w:t>
                          </w:r>
                          <w:r>
                            <w:rPr>
                              <w:lang w:val="en-GB"/>
                            </w:rPr>
                            <w:t>lanets. The planet will form the base where beings will increase and decrease. This will also be the attack surface and the surface to be protected. There will be in the beginning only one site per planet. The planet is floating in space. It will have a surface and underground. Different types.</w:t>
                          </w:r>
                        </w:p>
                        <w:p w14:paraId="2D1981DD" w14:textId="2B579A30" w:rsidR="003B678A" w:rsidRPr="009053BA" w:rsidRDefault="003B678A">
                          <w:pPr>
                            <w:rPr>
                              <w:lang w:val="en-GB"/>
                            </w:rPr>
                          </w:pPr>
                          <w:r>
                            <w:rPr>
                              <w:lang w:val="en-GB"/>
                            </w:rPr>
                            <w:t>Every site will have 16 blocks a building can be constructed on the blocks.</w:t>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4F853BFB" wp14:editId="7C84B720">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68085" cy="566420"/>
                    <wp:effectExtent l="0" t="0" r="0" b="0"/>
                    <wp:wrapNone/>
                    <wp:docPr id="15307879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085" cy="566420"/>
                            </a:xfrm>
                            <a:prstGeom prst="rect">
                              <a:avLst/>
                            </a:prstGeom>
                            <a:noFill/>
                            <a:ln>
                              <a:noFill/>
                            </a:ln>
                          </wps:spPr>
                          <wps:txbx>
                            <w:txbxContent>
                              <w:p w14:paraId="6A7C411A" w14:textId="09E608B6" w:rsidR="002012E4" w:rsidRDefault="00000000">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F93B49">
                                      <w:t>Specifications for the Planet</w:t>
                                    </w:r>
                                  </w:sdtContent>
                                </w:sdt>
                                <w:r w:rsidR="00F93B49">
                                  <w:t xml:space="preserve"> class</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4F853BFB" id="Text Box 22" o:spid="_x0000_s1028" type="#_x0000_t202" style="position:absolute;margin-left:0;margin-top:0;width:493.55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" filled="f" stroked="f">
                    <v:textbox>
                      <w:txbxContent>
                        <w:p w14:paraId="6A7C411A" w14:textId="09E608B6" w:rsidR="002012E4" w:rsidRDefault="00000000">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F93B49">
                                <w:t>Specifications for the Planet</w:t>
                              </w:r>
                            </w:sdtContent>
                          </w:sdt>
                          <w:r w:rsidR="00F93B49">
                            <w:t xml:space="preserve"> class</w:t>
                          </w:r>
                        </w:p>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anchorId="44B60F5E" wp14:editId="1812E4F7">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17030" cy="6297930"/>
                    <wp:effectExtent l="4445" t="1905" r="3175" b="0"/>
                    <wp:wrapNone/>
                    <wp:docPr id="76438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7030" cy="6297930"/>
                            </a:xfrm>
                            <a:prstGeom prst="rect">
                              <a:avLst/>
                            </a:prstGeom>
                            <a:blipFill dpi="0" rotWithShape="1">
                              <a:blip r:embed="rId7"/>
                              <a:srcRect/>
                              <a:stretch>
                                <a:fillRect/>
                              </a:stretch>
                            </a:blip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3275C0" w14:textId="7CF5201D" w:rsidR="002012E4" w:rsidRDefault="002F1CFC">
                                <w:pPr>
                                  <w:pStyle w:val="Header"/>
                                  <w:tabs>
                                    <w:tab w:val="left" w:pos="6765"/>
                                  </w:tabs>
                                  <w:rPr>
                                    <w:noProof/>
                                  </w:rPr>
                                </w:pPr>
                                <w:r>
                                  <w:rPr>
                                    <w:noProof/>
                                  </w:rPr>
                                  <w:drawing>
                                    <wp:inline distT="0" distB="0" distL="0" distR="0" wp14:anchorId="62DDEC73" wp14:editId="54B8BAD7">
                                      <wp:extent cx="6717030" cy="6255964"/>
                                      <wp:effectExtent l="0" t="0" r="0" b="0"/>
                                      <wp:docPr id="185310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0247" name=""/>
                                              <pic:cNvPicPr/>
                                            </pic:nvPicPr>
                                            <pic:blipFill>
                                              <a:blip r:embed="rId8"/>
                                              <a:stretch>
                                                <a:fillRect/>
                                              </a:stretch>
                                            </pic:blipFill>
                                            <pic:spPr>
                                              <a:xfrm>
                                                <a:off x="0" y="0"/>
                                                <a:ext cx="6717030" cy="6255964"/>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margin">
                      <wp14:pctWidth>105000</wp14:pctWidth>
                    </wp14:sizeRelH>
                    <wp14:sizeRelV relativeFrom="margin">
                      <wp14:pctHeight>72500</wp14:pctHeight>
                    </wp14:sizeRelV>
                  </wp:anchor>
                </w:drawing>
              </mc:Choice>
              <mc:Fallback>
                <w:pict>
                  <v:shape w14:anchorId="44B60F5E" id="Text Box 2" o:spid="_x0000_s1029" type="#_x0000_t202" style="position:absolute;margin-left:0;margin-top:0;width:528.9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" stroked="f" strokeweight=".5pt">
                    <v:fill r:id="rId9" o:title="" recolor="t" rotate="t" type="frame"/>
                    <v:textbox inset="0,0,0,0">
                      <w:txbxContent>
                        <w:p w14:paraId="453275C0" w14:textId="7CF5201D" w:rsidR="002012E4" w:rsidRDefault="002F1CFC">
                          <w:pPr>
                            <w:pStyle w:val="Header"/>
                            <w:tabs>
                              <w:tab w:val="left" w:pos="6765"/>
                            </w:tabs>
                            <w:rPr>
                              <w:noProof/>
                            </w:rPr>
                          </w:pPr>
                          <w:r>
                            <w:rPr>
                              <w:noProof/>
                            </w:rPr>
                            <w:drawing>
                              <wp:inline distT="0" distB="0" distL="0" distR="0" wp14:anchorId="62DDEC73" wp14:editId="54B8BAD7">
                                <wp:extent cx="6717030" cy="6255964"/>
                                <wp:effectExtent l="0" t="0" r="0" b="0"/>
                                <wp:docPr id="185310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0247" name=""/>
                                        <pic:cNvPicPr/>
                                      </pic:nvPicPr>
                                      <pic:blipFill>
                                        <a:blip r:embed="rId8"/>
                                        <a:stretch>
                                          <a:fillRect/>
                                        </a:stretch>
                                      </pic:blipFill>
                                      <pic:spPr>
                                        <a:xfrm>
                                          <a:off x="0" y="0"/>
                                          <a:ext cx="6717030" cy="6255964"/>
                                        </a:xfrm>
                                        <a:prstGeom prst="rect">
                                          <a:avLst/>
                                        </a:prstGeom>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1E6D1F83" wp14:editId="32694E24">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58802984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5D7369" id="Rectangle 20"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1485a4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anchorId="1D26AB22" wp14:editId="5B75DDF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02471678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E0E0196" id="Rectangle 1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anchorId="26E5BB98" wp14:editId="7467A548">
                    <wp:simplePos x="0" y="0"/>
                    <wp:positionH relativeFrom="margin">
                      <wp:align>center</wp:align>
                    </wp:positionH>
                    <wp:positionV relativeFrom="margin">
                      <wp:align>center</wp:align>
                    </wp:positionV>
                    <wp:extent cx="6830695" cy="9098280"/>
                    <wp:effectExtent l="0" t="0" r="8890" b="3810"/>
                    <wp:wrapNone/>
                    <wp:docPr id="151414437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695" cy="9098280"/>
                            </a:xfrm>
                            <a:prstGeom prst="rect">
                              <a:avLst/>
                            </a:prstGeom>
                            <a:no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E343658" id="Rectangle 16" o:spid="_x0000_s1026" style="position:absolute;margin-left:0;margin-top:0;width:537.85pt;height:716.4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" filled="f" strokecolor="black [3213]">
                    <w10:wrap anchorx="margin" anchory="margin"/>
                  </v:rect>
                </w:pict>
              </mc:Fallback>
            </mc:AlternateContent>
          </w:r>
          <w:r w:rsidR="004D7581">
            <w:rPr>
              <w:sz w:val="56"/>
            </w:rPr>
            <w:br w:type="page"/>
          </w:r>
        </w:p>
      </w:sdtContent>
    </w:sdt>
    <w:sdt>
      <w:sdtPr>
        <w:id w:val="633372245"/>
        <w:placeholder>
          <w:docPart w:val="52C4BF50B66C499DA4DFA8D066B8ED8C"/>
        </w:placeholder>
        <w:dataBinding w:prefixMappings="xmlns:ns0='http://schemas.openxmlformats.org/package/2006/metadata/core-properties' xmlns:ns1='http://purl.org/dc/elements/1.1/'" w:xpath="/ns0:coreProperties[1]/ns1:title[1]" w:storeItemID="{6C3C8BC8-F283-45AE-878A-BAB7291924A1}"/>
        <w:text/>
      </w:sdtPr>
      <w:sdtContent>
        <w:p w14:paraId="0F96A66E" w14:textId="202D194A" w:rsidR="002012E4" w:rsidRDefault="009053BA">
          <w:pPr>
            <w:pStyle w:val="Title"/>
          </w:pPr>
          <w:r>
            <w:t>Planet</w:t>
          </w:r>
        </w:p>
      </w:sdtContent>
    </w:sdt>
    <w:p w14:paraId="217B7127" w14:textId="4B7AED51" w:rsidR="002012E4" w:rsidRDefault="00000000">
      <w:pPr>
        <w:pStyle w:val="Subtitle"/>
      </w:pPr>
      <w:sdt>
        <w:sdtPr>
          <w:id w:val="1161806749"/>
          <w:placeholder>
            <w:docPart w:val="EA3347E9908B40059CB7A314C8AEB474"/>
          </w:placeholder>
          <w:dataBinding w:prefixMappings="xmlns:ns0='http://schemas.openxmlformats.org/package/2006/metadata/core-properties' xmlns:ns1='http://purl.org/dc/elements/1.1/'" w:xpath="/ns0:coreProperties[1]/ns1:subject[1]" w:storeItemID="{6C3C8BC8-F283-45AE-878A-BAB7291924A1}"/>
          <w:text/>
        </w:sdtPr>
        <w:sdtContent>
          <w:r w:rsidR="00F93B49">
            <w:t>Specifications for the Planet</w:t>
          </w:r>
        </w:sdtContent>
      </w:sdt>
      <w:r w:rsidR="00E830F1">
        <w:t xml:space="preserve"> </w:t>
      </w:r>
      <w:r w:rsidR="00CE5BEB">
        <w:rPr>
          <w:noProof/>
        </w:rPr>
        <mc:AlternateContent>
          <mc:Choice Requires="wpg">
            <w:drawing>
              <wp:anchor distT="0" distB="0" distL="182880" distR="182880" simplePos="0" relativeHeight="251676672" behindDoc="0" locked="0" layoutInCell="1" allowOverlap="1" wp14:anchorId="5F43FF96" wp14:editId="25B27D3A">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17330"/>
                <wp:effectExtent l="0" t="0" r="0" b="0"/>
                <wp:wrapSquare wrapText="bothSides"/>
                <wp:docPr id="122269886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8510" cy="9117330"/>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2">
                              <a:lumMod val="75000"/>
                            </a:schemeClr>
                          </a:solidFill>
                          <a:ln>
                            <a:noFill/>
                          </a:ln>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wps:spPr>
                        <wps:txbx>
                          <w:txbxContent>
                            <w:p w14:paraId="6566F0DC" w14:textId="591A58C7" w:rsidR="002012E4" w:rsidRPr="00D34D79" w:rsidRDefault="00F93B49">
                              <w:pPr>
                                <w:pStyle w:val="Subtitle"/>
                                <w:rPr>
                                  <w:color w:val="000000" w:themeColor="text1"/>
                                </w:rPr>
                              </w:pPr>
                              <w:r w:rsidRPr="00D34D79">
                                <w:rPr>
                                  <w:color w:val="000000" w:themeColor="text1"/>
                                </w:rPr>
                                <w:t>Summary</w:t>
                              </w:r>
                            </w:p>
                            <w:p w14:paraId="473E8423" w14:textId="4C549552" w:rsidR="00D97656" w:rsidRPr="000F1D0C" w:rsidRDefault="00D97656" w:rsidP="00D97656">
                              <w:pPr>
                                <w:rPr>
                                  <w:color w:val="0D0D0D" w:themeColor="text1" w:themeTint="F2"/>
                                  <w:lang w:val="en-GB"/>
                                </w:rPr>
                              </w:pPr>
                              <w:r w:rsidRPr="000F1D0C">
                                <w:rPr>
                                  <w:color w:val="0D0D0D" w:themeColor="text1" w:themeTint="F2"/>
                                  <w:lang w:val="en-GB"/>
                                </w:rPr>
                                <w:t>This forms part of the specifications for the planet. There are multiple Planets. The planet will form the base where beings will increase and decrease. This will also be the attack surface and the surface to be protected. One site per planet. The planet is floating in space. It will have a surface and underground. Different types.</w:t>
                              </w:r>
                            </w:p>
                            <w:p w14:paraId="44601373" w14:textId="2CD2FFDF" w:rsidR="00D97656" w:rsidRPr="000F1D0C" w:rsidRDefault="00D97656" w:rsidP="00D97656">
                              <w:pPr>
                                <w:rPr>
                                  <w:color w:val="0D0D0D" w:themeColor="text1" w:themeTint="F2"/>
                                  <w:lang w:val="en-GB"/>
                                </w:rPr>
                              </w:pPr>
                              <w:r w:rsidRPr="000F1D0C">
                                <w:rPr>
                                  <w:color w:val="0D0D0D" w:themeColor="text1" w:themeTint="F2"/>
                                  <w:lang w:val="en-GB"/>
                                </w:rPr>
                                <w:t>Every site will have 3 blocks. Buildings can be constructed on the blocks. Buildings can be upgraded.</w:t>
                              </w:r>
                            </w:p>
                            <w:p w14:paraId="3CC5216C" w14:textId="20D45664" w:rsidR="00D97656" w:rsidRPr="000F1D0C" w:rsidRDefault="00D97656" w:rsidP="00D97656">
                              <w:pPr>
                                <w:rPr>
                                  <w:color w:val="0D0D0D" w:themeColor="text1" w:themeTint="F2"/>
                                  <w:lang w:val="en-GB"/>
                                </w:rPr>
                              </w:pPr>
                              <w:r w:rsidRPr="000F1D0C">
                                <w:rPr>
                                  <w:color w:val="0D0D0D" w:themeColor="text1" w:themeTint="F2"/>
                                  <w:lang w:val="en-GB"/>
                                </w:rPr>
                                <w:t>Every block has a surface and an underground, max 2 levels.</w:t>
                              </w:r>
                            </w:p>
                            <w:p w14:paraId="3A2285F0" w14:textId="751BD16F" w:rsidR="003B678A" w:rsidRPr="00D34D79" w:rsidRDefault="003B678A">
                              <w:pPr>
                                <w:spacing w:line="480" w:lineRule="auto"/>
                                <w:rPr>
                                  <w:color w:val="B2E4D5" w:themeColor="accent4" w:themeTint="66"/>
                                </w:rPr>
                              </w:pPr>
                              <w:r w:rsidRPr="00D34D79">
                                <w:rPr>
                                  <w:color w:val="B2E4D5" w:themeColor="accent4" w:themeTint="66"/>
                                </w:rPr>
                                <w:t>.</w:t>
                              </w:r>
                            </w:p>
                            <w:p w14:paraId="1483B88B" w14:textId="77777777" w:rsidR="00D97656" w:rsidRPr="00D34D79" w:rsidRDefault="00D97656">
                              <w:pPr>
                                <w:spacing w:line="480" w:lineRule="auto"/>
                                <w:rPr>
                                  <w:color w:val="B2E4D5" w:themeColor="accent4" w:themeTint="66"/>
                                </w:rPr>
                              </w:pPr>
                            </w:p>
                            <w:p w14:paraId="15038A3B" w14:textId="77777777" w:rsidR="00D97656" w:rsidRPr="00D34D79" w:rsidRDefault="00D97656">
                              <w:pPr>
                                <w:spacing w:line="480" w:lineRule="auto"/>
                                <w:rPr>
                                  <w:color w:val="B2E4D5" w:themeColor="accent4" w:themeTint="66"/>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5F43FF96" id="Group 14" o:spid="_x0000_s1030" style="position:absolute;margin-left:0;margin-top:0;width:161.3pt;height:717.9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">
                <v:rect id="Rectangle 18" o:spid="_x0000_s1031"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1485a4 [3215]" stroked="f"/>
                <v:rect id="Rectangle 17" o:spid="_x0000_s1032"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" fillcolor="#0f637a [2415]" stroked="f"/>
                <v:shape id="Text Box 14" o:spid="_x0000_s1033" type="#_x0000_t202" style="position:absolute;left:1438;top:2157;width:16046;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566F0DC" w14:textId="591A58C7" w:rsidR="002012E4" w:rsidRPr="00D34D79" w:rsidRDefault="00F93B49">
                        <w:pPr>
                          <w:pStyle w:val="Subtitle"/>
                          <w:rPr>
                            <w:color w:val="000000" w:themeColor="text1"/>
                          </w:rPr>
                        </w:pPr>
                        <w:r w:rsidRPr="00D34D79">
                          <w:rPr>
                            <w:color w:val="000000" w:themeColor="text1"/>
                          </w:rPr>
                          <w:t>Summary</w:t>
                        </w:r>
                      </w:p>
                      <w:p w14:paraId="473E8423" w14:textId="4C549552" w:rsidR="00D97656" w:rsidRPr="000F1D0C" w:rsidRDefault="00D97656" w:rsidP="00D97656">
                        <w:pPr>
                          <w:rPr>
                            <w:color w:val="0D0D0D" w:themeColor="text1" w:themeTint="F2"/>
                            <w:lang w:val="en-GB"/>
                          </w:rPr>
                        </w:pPr>
                        <w:r w:rsidRPr="000F1D0C">
                          <w:rPr>
                            <w:color w:val="0D0D0D" w:themeColor="text1" w:themeTint="F2"/>
                            <w:lang w:val="en-GB"/>
                          </w:rPr>
                          <w:t>This forms part of the specifications for the planet. There are multiple Planets. The planet will form the base where beings will increase and decrease. This will also be the attack surface and the surface to be protected. One site per planet. The planet is floating in space. It will have a surface and underground. Different types.</w:t>
                        </w:r>
                      </w:p>
                      <w:p w14:paraId="44601373" w14:textId="2CD2FFDF" w:rsidR="00D97656" w:rsidRPr="000F1D0C" w:rsidRDefault="00D97656" w:rsidP="00D97656">
                        <w:pPr>
                          <w:rPr>
                            <w:color w:val="0D0D0D" w:themeColor="text1" w:themeTint="F2"/>
                            <w:lang w:val="en-GB"/>
                          </w:rPr>
                        </w:pPr>
                        <w:r w:rsidRPr="000F1D0C">
                          <w:rPr>
                            <w:color w:val="0D0D0D" w:themeColor="text1" w:themeTint="F2"/>
                            <w:lang w:val="en-GB"/>
                          </w:rPr>
                          <w:t>Every site will have 3 blocks. Buildings can be constructed on the blocks. Buildings can be upgraded.</w:t>
                        </w:r>
                      </w:p>
                      <w:p w14:paraId="3CC5216C" w14:textId="20D45664" w:rsidR="00D97656" w:rsidRPr="000F1D0C" w:rsidRDefault="00D97656" w:rsidP="00D97656">
                        <w:pPr>
                          <w:rPr>
                            <w:color w:val="0D0D0D" w:themeColor="text1" w:themeTint="F2"/>
                            <w:lang w:val="en-GB"/>
                          </w:rPr>
                        </w:pPr>
                        <w:r w:rsidRPr="000F1D0C">
                          <w:rPr>
                            <w:color w:val="0D0D0D" w:themeColor="text1" w:themeTint="F2"/>
                            <w:lang w:val="en-GB"/>
                          </w:rPr>
                          <w:t>Every block has a surface and an underground, max 2 levels.</w:t>
                        </w:r>
                      </w:p>
                      <w:p w14:paraId="3A2285F0" w14:textId="751BD16F" w:rsidR="003B678A" w:rsidRPr="00D34D79" w:rsidRDefault="003B678A">
                        <w:pPr>
                          <w:spacing w:line="480" w:lineRule="auto"/>
                          <w:rPr>
                            <w:color w:val="B2E4D5" w:themeColor="accent4" w:themeTint="66"/>
                          </w:rPr>
                        </w:pPr>
                        <w:r w:rsidRPr="00D34D79">
                          <w:rPr>
                            <w:color w:val="B2E4D5" w:themeColor="accent4" w:themeTint="66"/>
                          </w:rPr>
                          <w:t>.</w:t>
                        </w:r>
                      </w:p>
                      <w:p w14:paraId="1483B88B" w14:textId="77777777" w:rsidR="00D97656" w:rsidRPr="00D34D79" w:rsidRDefault="00D97656">
                        <w:pPr>
                          <w:spacing w:line="480" w:lineRule="auto"/>
                          <w:rPr>
                            <w:color w:val="B2E4D5" w:themeColor="accent4" w:themeTint="66"/>
                          </w:rPr>
                        </w:pPr>
                      </w:p>
                      <w:p w14:paraId="15038A3B" w14:textId="77777777" w:rsidR="00D97656" w:rsidRPr="00D34D79" w:rsidRDefault="00D97656">
                        <w:pPr>
                          <w:spacing w:line="480" w:lineRule="auto"/>
                          <w:rPr>
                            <w:color w:val="B2E4D5" w:themeColor="accent4" w:themeTint="66"/>
                          </w:rPr>
                        </w:pPr>
                      </w:p>
                    </w:txbxContent>
                  </v:textbox>
                </v:shape>
                <w10:wrap type="square" anchorx="margin" anchory="margin"/>
              </v:group>
            </w:pict>
          </mc:Fallback>
        </mc:AlternateContent>
      </w:r>
      <w:r w:rsidR="00F93B49">
        <w:t>CLASS</w:t>
      </w:r>
    </w:p>
    <w:p w14:paraId="3502AA19" w14:textId="6A9BEE8A" w:rsidR="002012E4" w:rsidRDefault="009053BA" w:rsidP="009053BA">
      <w:pPr>
        <w:pStyle w:val="Heading1"/>
      </w:pPr>
      <w:r>
        <w:t>Properties</w:t>
      </w:r>
    </w:p>
    <w:p w14:paraId="2762D663" w14:textId="77777777" w:rsidR="00C25B7D" w:rsidRPr="00C25B7D" w:rsidRDefault="00C25B7D" w:rsidP="00C25B7D"/>
    <w:p w14:paraId="226C1641" w14:textId="3FFD16C7" w:rsidR="009053BA" w:rsidRDefault="00426B68" w:rsidP="009053BA">
      <w:pPr>
        <w:pStyle w:val="ListParagraph"/>
        <w:numPr>
          <w:ilvl w:val="0"/>
          <w:numId w:val="1"/>
        </w:numPr>
      </w:pPr>
      <w:r>
        <w:t>GUID</w:t>
      </w:r>
      <w:r w:rsidR="009053BA">
        <w:tab/>
      </w:r>
      <w:r w:rsidR="009053BA">
        <w:tab/>
      </w:r>
      <w:r w:rsidR="009053BA">
        <w:tab/>
        <w:t>-</w:t>
      </w:r>
      <w:r w:rsidR="004C02A9">
        <w:t xml:space="preserve"> </w:t>
      </w:r>
      <w:r>
        <w:t>string</w:t>
      </w:r>
      <w:r>
        <w:tab/>
      </w:r>
      <w:r w:rsidR="004C02A9">
        <w:tab/>
        <w:t>- Nullable</w:t>
      </w:r>
      <w:r w:rsidR="00267B25">
        <w:t xml:space="preserve"> - (Private)</w:t>
      </w:r>
    </w:p>
    <w:p w14:paraId="5558A8CE" w14:textId="288CE8FE" w:rsidR="009053BA" w:rsidRDefault="009053BA" w:rsidP="009053BA">
      <w:pPr>
        <w:pStyle w:val="ListParagraph"/>
        <w:numPr>
          <w:ilvl w:val="0"/>
          <w:numId w:val="1"/>
        </w:numPr>
      </w:pPr>
      <w:r>
        <w:t>Name</w:t>
      </w:r>
      <w:r>
        <w:tab/>
      </w:r>
      <w:r>
        <w:tab/>
      </w:r>
      <w:r>
        <w:tab/>
        <w:t>-</w:t>
      </w:r>
      <w:r w:rsidR="004C02A9">
        <w:t xml:space="preserve"> </w:t>
      </w:r>
      <w:r>
        <w:t>String</w:t>
      </w:r>
      <w:r w:rsidR="00151D41">
        <w:t xml:space="preserve"> </w:t>
      </w:r>
      <w:r>
        <w:t>(200)</w:t>
      </w:r>
      <w:r w:rsidR="004C02A9">
        <w:t xml:space="preserve"> </w:t>
      </w:r>
      <w:r w:rsidR="004C02A9">
        <w:tab/>
        <w:t xml:space="preserve">- Nullable </w:t>
      </w:r>
      <w:r w:rsidR="00267B25">
        <w:t xml:space="preserve"> - (Private)</w:t>
      </w:r>
    </w:p>
    <w:p w14:paraId="515CB6F3" w14:textId="788A4528" w:rsidR="009053BA" w:rsidRDefault="009053BA" w:rsidP="009053BA">
      <w:pPr>
        <w:pStyle w:val="ListParagraph"/>
        <w:numPr>
          <w:ilvl w:val="0"/>
          <w:numId w:val="1"/>
        </w:numPr>
      </w:pPr>
      <w:r>
        <w:t>Short Description</w:t>
      </w:r>
      <w:r>
        <w:tab/>
      </w:r>
      <w:r w:rsidR="00007F08">
        <w:t xml:space="preserve">- </w:t>
      </w:r>
      <w:r>
        <w:t>String</w:t>
      </w:r>
      <w:r w:rsidR="00151D41">
        <w:t xml:space="preserve"> </w:t>
      </w:r>
      <w:r>
        <w:t>(50)</w:t>
      </w:r>
      <w:r w:rsidR="004C02A9">
        <w:tab/>
        <w:t>- Nullable</w:t>
      </w:r>
      <w:r w:rsidR="00267B25">
        <w:t xml:space="preserve"> - (Private)</w:t>
      </w:r>
    </w:p>
    <w:p w14:paraId="0409388E" w14:textId="11D70890" w:rsidR="009053BA" w:rsidRDefault="009053BA" w:rsidP="009053BA">
      <w:pPr>
        <w:pStyle w:val="ListParagraph"/>
        <w:numPr>
          <w:ilvl w:val="0"/>
          <w:numId w:val="1"/>
        </w:numPr>
      </w:pPr>
      <w:r>
        <w:t>Long Description</w:t>
      </w:r>
      <w:r>
        <w:tab/>
      </w:r>
      <w:r w:rsidR="00007F08">
        <w:t xml:space="preserve">- </w:t>
      </w:r>
      <w:r>
        <w:t>String</w:t>
      </w:r>
      <w:r w:rsidR="00151D41">
        <w:t xml:space="preserve"> </w:t>
      </w:r>
      <w:r>
        <w:t>(300)</w:t>
      </w:r>
      <w:r w:rsidR="004C02A9">
        <w:tab/>
        <w:t>- Nullable</w:t>
      </w:r>
      <w:r w:rsidR="00267B25">
        <w:t xml:space="preserve"> - (Private)</w:t>
      </w:r>
    </w:p>
    <w:p w14:paraId="74CF3D9F" w14:textId="67FD0248" w:rsidR="00426B68" w:rsidRDefault="00426B68" w:rsidP="00426B68">
      <w:pPr>
        <w:pStyle w:val="Heading1"/>
      </w:pPr>
      <w:r>
        <w:t>Considerations</w:t>
      </w:r>
    </w:p>
    <w:p w14:paraId="4661AF43" w14:textId="77777777" w:rsidR="00EA616C" w:rsidRDefault="00EA616C" w:rsidP="00EA616C"/>
    <w:p w14:paraId="49DA149E" w14:textId="5078112C" w:rsidR="00EA616C" w:rsidRDefault="00EA616C" w:rsidP="00EA616C">
      <w:pPr>
        <w:pStyle w:val="Heading2"/>
      </w:pPr>
      <w:r>
        <w:t>Strings</w:t>
      </w:r>
    </w:p>
    <w:p w14:paraId="0B76413E" w14:textId="77777777" w:rsidR="00EA616C" w:rsidRDefault="00EA616C" w:rsidP="00EA616C"/>
    <w:p w14:paraId="2154406F" w14:textId="0E486C7A" w:rsidR="00EA616C" w:rsidRDefault="00EA616C" w:rsidP="00EA616C">
      <w:r>
        <w:t>Validations? (Utility?)</w:t>
      </w:r>
    </w:p>
    <w:p w14:paraId="76299C0B" w14:textId="32018429" w:rsidR="00EA616C" w:rsidRDefault="00EA616C" w:rsidP="00EA616C">
      <w:r>
        <w:t>What characters should not be allowed?</w:t>
      </w:r>
    </w:p>
    <w:p w14:paraId="31CD4C7B" w14:textId="00B41646" w:rsidR="00426B68" w:rsidRDefault="00426B68" w:rsidP="00426B68">
      <w:pPr>
        <w:pStyle w:val="Heading2"/>
      </w:pPr>
      <w:r>
        <w:t>Name</w:t>
      </w:r>
    </w:p>
    <w:p w14:paraId="62E1301D" w14:textId="77777777" w:rsidR="00EA616C" w:rsidRDefault="00EA616C" w:rsidP="00EA616C"/>
    <w:p w14:paraId="35C4F7D8" w14:textId="797B16EE" w:rsidR="00EA616C" w:rsidRDefault="00EA616C" w:rsidP="00EA616C">
      <w:r>
        <w:t>Validations?</w:t>
      </w:r>
    </w:p>
    <w:p w14:paraId="615C8335" w14:textId="5C8BA0A2" w:rsidR="00EA616C" w:rsidRDefault="00EA616C" w:rsidP="00EA616C">
      <w:r>
        <w:t>On the strings – what is valid?</w:t>
      </w:r>
    </w:p>
    <w:p w14:paraId="1B665DFB" w14:textId="759861BA" w:rsidR="00EA616C" w:rsidRDefault="00EA616C" w:rsidP="00EA616C">
      <w:r>
        <w:t>What error code or message?</w:t>
      </w:r>
    </w:p>
    <w:p w14:paraId="3B1CE3BF" w14:textId="669240F5" w:rsidR="00EA616C" w:rsidRDefault="00EA616C" w:rsidP="00EA616C">
      <w:r>
        <w:t>When the name is not valid?</w:t>
      </w:r>
    </w:p>
    <w:p w14:paraId="1F3A3FBD" w14:textId="061E14F0" w:rsidR="00EA616C" w:rsidRDefault="00EA616C" w:rsidP="00EA616C">
      <w:r>
        <w:t>“Name invalid. (&lt;CODE&gt;). Please re-enter.”</w:t>
      </w:r>
    </w:p>
    <w:p w14:paraId="24045AD6" w14:textId="77777777" w:rsidR="00EA616C" w:rsidRDefault="00EA616C" w:rsidP="00EA616C"/>
    <w:p w14:paraId="1A503358" w14:textId="77777777" w:rsidR="00EA616C" w:rsidRPr="00EA616C" w:rsidRDefault="00EA616C" w:rsidP="00EA616C"/>
    <w:p w14:paraId="76623D0F" w14:textId="77777777" w:rsidR="00426B68" w:rsidRPr="00426B68" w:rsidRDefault="00426B68" w:rsidP="00426B68"/>
    <w:p w14:paraId="4B7223AB" w14:textId="35798E30" w:rsidR="00426B68" w:rsidRDefault="00426B68" w:rsidP="00426B68">
      <w:pPr>
        <w:pStyle w:val="Heading2"/>
      </w:pPr>
      <w:r>
        <w:t>Guid</w:t>
      </w:r>
    </w:p>
    <w:p w14:paraId="198A8F29" w14:textId="77777777" w:rsidR="00426B68" w:rsidRPr="00426B68" w:rsidRDefault="00426B68" w:rsidP="00426B68"/>
    <w:p w14:paraId="148E9EC6" w14:textId="7217C7CF" w:rsidR="00426B68" w:rsidRDefault="00426B68" w:rsidP="00426B68">
      <w:r>
        <w:lastRenderedPageBreak/>
        <w:t>When should it be generated?</w:t>
      </w:r>
    </w:p>
    <w:p w14:paraId="1CCAA40C" w14:textId="77559C41" w:rsidR="00426B68" w:rsidRDefault="00426B68" w:rsidP="00426B68">
      <w:r>
        <w:t>Generate in the constructor.</w:t>
      </w:r>
    </w:p>
    <w:p w14:paraId="48D95C3E" w14:textId="31BC661A" w:rsidR="00426B68" w:rsidRDefault="00426B68" w:rsidP="00426B68">
      <w:r>
        <w:t>Why not an integer?</w:t>
      </w:r>
    </w:p>
    <w:p w14:paraId="268B4BB1" w14:textId="63718436" w:rsidR="00426B68" w:rsidRDefault="00426B68" w:rsidP="00426B68">
      <w:r>
        <w:t>Less secure.</w:t>
      </w:r>
    </w:p>
    <w:p w14:paraId="6EAF6D2B" w14:textId="3C024F02" w:rsidR="00426B68" w:rsidRDefault="00426B68" w:rsidP="00426B68">
      <w:r>
        <w:t>Unique?</w:t>
      </w:r>
    </w:p>
    <w:p w14:paraId="2770CD2D" w14:textId="6DEF6D98" w:rsidR="00426B68" w:rsidRDefault="00426B68" w:rsidP="00426B68">
      <w:r>
        <w:t>With a GUID generated – it should be unique.</w:t>
      </w:r>
    </w:p>
    <w:p w14:paraId="2BA65D3B" w14:textId="77777777" w:rsidR="00426B68" w:rsidRPr="00426B68" w:rsidRDefault="00426B68" w:rsidP="00426B68"/>
    <w:p w14:paraId="1B672345" w14:textId="108B4F69" w:rsidR="009053BA" w:rsidRDefault="00007F08" w:rsidP="00007F08">
      <w:pPr>
        <w:pStyle w:val="Heading1"/>
      </w:pPr>
      <w:r>
        <w:t>Methods</w:t>
      </w:r>
    </w:p>
    <w:p w14:paraId="3BD34554" w14:textId="77777777" w:rsidR="00C25B7D" w:rsidRPr="00C25B7D" w:rsidRDefault="00C25B7D" w:rsidP="00C25B7D"/>
    <w:p w14:paraId="036016CF" w14:textId="761BB092" w:rsidR="00061CDD" w:rsidRDefault="00061CDD" w:rsidP="00061CDD">
      <w:pPr>
        <w:pStyle w:val="ListParagraph"/>
        <w:numPr>
          <w:ilvl w:val="0"/>
          <w:numId w:val="1"/>
        </w:numPr>
      </w:pPr>
      <w:r>
        <w:t>Get</w:t>
      </w:r>
      <w:r w:rsidR="004C02A9">
        <w:t>I</w:t>
      </w:r>
      <w:r>
        <w:t>D</w:t>
      </w:r>
      <w:r w:rsidR="00267B25">
        <w:t xml:space="preserve"> (Public)</w:t>
      </w:r>
    </w:p>
    <w:p w14:paraId="00A63438" w14:textId="333DF53F" w:rsidR="00061CDD" w:rsidRPr="00061CDD" w:rsidRDefault="00061CDD" w:rsidP="00061CDD">
      <w:pPr>
        <w:pStyle w:val="ListParagraph"/>
        <w:numPr>
          <w:ilvl w:val="1"/>
          <w:numId w:val="1"/>
        </w:numPr>
        <w:rPr>
          <w:b/>
          <w:bCs/>
        </w:rPr>
      </w:pPr>
      <w:r w:rsidRPr="00061CDD">
        <w:rPr>
          <w:b/>
          <w:bCs/>
        </w:rPr>
        <w:t>Parameters</w:t>
      </w:r>
      <w:r>
        <w:rPr>
          <w:b/>
          <w:bCs/>
        </w:rPr>
        <w:t xml:space="preserve"> </w:t>
      </w:r>
    </w:p>
    <w:p w14:paraId="70B8B0AD" w14:textId="5973767A" w:rsidR="00061CDD" w:rsidRDefault="00C25B7D" w:rsidP="00061CDD">
      <w:pPr>
        <w:pStyle w:val="ListParagraph"/>
        <w:numPr>
          <w:ilvl w:val="2"/>
          <w:numId w:val="1"/>
        </w:numPr>
      </w:pPr>
      <w:r>
        <w:t>None</w:t>
      </w:r>
    </w:p>
    <w:p w14:paraId="7080E0E7" w14:textId="2BEDA53E" w:rsidR="00061CDD" w:rsidRPr="00061CDD" w:rsidRDefault="00061CDD" w:rsidP="00061CDD">
      <w:pPr>
        <w:pStyle w:val="ListParagraph"/>
        <w:numPr>
          <w:ilvl w:val="1"/>
          <w:numId w:val="1"/>
        </w:numPr>
        <w:rPr>
          <w:b/>
          <w:bCs/>
        </w:rPr>
      </w:pPr>
      <w:r w:rsidRPr="00061CDD">
        <w:rPr>
          <w:b/>
          <w:bCs/>
        </w:rPr>
        <w:t>Return</w:t>
      </w:r>
      <w:r>
        <w:rPr>
          <w:b/>
          <w:bCs/>
        </w:rPr>
        <w:t xml:space="preserve"> (Int32)</w:t>
      </w:r>
    </w:p>
    <w:p w14:paraId="00C34994" w14:textId="4D708A98" w:rsidR="004C02A9" w:rsidRDefault="004C02A9" w:rsidP="004C02A9">
      <w:pPr>
        <w:pStyle w:val="ListParagraph"/>
        <w:numPr>
          <w:ilvl w:val="2"/>
          <w:numId w:val="1"/>
        </w:numPr>
      </w:pPr>
      <w:r>
        <w:t>I</w:t>
      </w:r>
      <w:r w:rsidR="00061CDD">
        <w:t>d</w:t>
      </w:r>
    </w:p>
    <w:p w14:paraId="5CC88C9E" w14:textId="77777777" w:rsidR="004C02A9" w:rsidRPr="00061CDD" w:rsidRDefault="004C02A9" w:rsidP="004C02A9">
      <w:pPr>
        <w:pStyle w:val="ListParagraph"/>
        <w:numPr>
          <w:ilvl w:val="2"/>
          <w:numId w:val="1"/>
        </w:numPr>
      </w:pPr>
      <w:r>
        <w:t>Nullable</w:t>
      </w:r>
    </w:p>
    <w:p w14:paraId="22DCC7A7" w14:textId="1D2BF36F" w:rsidR="00007F08" w:rsidRDefault="00061CDD" w:rsidP="00061CDD">
      <w:pPr>
        <w:pStyle w:val="ListParagraph"/>
        <w:numPr>
          <w:ilvl w:val="0"/>
          <w:numId w:val="1"/>
        </w:numPr>
      </w:pPr>
      <w:r>
        <w:t>GetDetailsShort</w:t>
      </w:r>
      <w:r w:rsidR="00267B25">
        <w:t xml:space="preserve"> (Public)</w:t>
      </w:r>
    </w:p>
    <w:p w14:paraId="39A3922F" w14:textId="11CB07E3" w:rsidR="00061CDD" w:rsidRPr="00061CDD" w:rsidRDefault="00061CDD" w:rsidP="00061CDD">
      <w:pPr>
        <w:pStyle w:val="ListParagraph"/>
        <w:numPr>
          <w:ilvl w:val="1"/>
          <w:numId w:val="1"/>
        </w:numPr>
        <w:rPr>
          <w:b/>
          <w:bCs/>
        </w:rPr>
      </w:pPr>
      <w:r w:rsidRPr="00061CDD">
        <w:rPr>
          <w:b/>
          <w:bCs/>
        </w:rPr>
        <w:t>Parameters</w:t>
      </w:r>
    </w:p>
    <w:p w14:paraId="042BE03B" w14:textId="0DBBDC9A" w:rsidR="00061CDD" w:rsidRDefault="00C25B7D" w:rsidP="00061CDD">
      <w:pPr>
        <w:pStyle w:val="ListParagraph"/>
        <w:numPr>
          <w:ilvl w:val="2"/>
          <w:numId w:val="1"/>
        </w:numPr>
      </w:pPr>
      <w:r>
        <w:t>None</w:t>
      </w:r>
    </w:p>
    <w:p w14:paraId="6F2B13FF" w14:textId="6B7C5529" w:rsidR="00061CDD" w:rsidRDefault="00061CDD" w:rsidP="00061CDD">
      <w:pPr>
        <w:pStyle w:val="ListParagraph"/>
        <w:numPr>
          <w:ilvl w:val="1"/>
          <w:numId w:val="1"/>
        </w:numPr>
        <w:rPr>
          <w:b/>
          <w:bCs/>
        </w:rPr>
      </w:pPr>
      <w:r w:rsidRPr="00061CDD">
        <w:rPr>
          <w:b/>
          <w:bCs/>
        </w:rPr>
        <w:t>Return</w:t>
      </w:r>
      <w:r>
        <w:rPr>
          <w:b/>
          <w:bCs/>
        </w:rPr>
        <w:t xml:space="preserve"> (string)</w:t>
      </w:r>
    </w:p>
    <w:p w14:paraId="417F8D7F" w14:textId="06C36D50" w:rsidR="00061CDD" w:rsidRDefault="00061CDD" w:rsidP="00061CDD">
      <w:pPr>
        <w:pStyle w:val="ListParagraph"/>
        <w:numPr>
          <w:ilvl w:val="2"/>
          <w:numId w:val="1"/>
        </w:numPr>
      </w:pPr>
      <w:r w:rsidRPr="00061CDD">
        <w:t>Name</w:t>
      </w:r>
      <w:r w:rsidRPr="00061CDD">
        <w:tab/>
      </w:r>
      <w:r w:rsidRPr="00061CDD">
        <w:tab/>
      </w:r>
      <w:r w:rsidRPr="00061CDD">
        <w:tab/>
        <w:t>-</w:t>
      </w:r>
      <w:r w:rsidRPr="00061CDD">
        <w:tab/>
        <w:t>string (200)</w:t>
      </w:r>
    </w:p>
    <w:p w14:paraId="2E59DC37" w14:textId="54661A0C" w:rsidR="00061CDD" w:rsidRPr="00061CDD" w:rsidRDefault="00061CDD" w:rsidP="00061CDD">
      <w:pPr>
        <w:pStyle w:val="ListParagraph"/>
        <w:numPr>
          <w:ilvl w:val="2"/>
          <w:numId w:val="1"/>
        </w:numPr>
      </w:pPr>
      <w:r w:rsidRPr="00061CDD">
        <w:t>ShortDescription</w:t>
      </w:r>
      <w:r w:rsidRPr="00061CDD">
        <w:tab/>
        <w:t>-</w:t>
      </w:r>
      <w:r w:rsidRPr="00061CDD">
        <w:tab/>
        <w:t>string (</w:t>
      </w:r>
      <w:r w:rsidR="00151D41">
        <w:t>50</w:t>
      </w:r>
      <w:r w:rsidRPr="00061CDD">
        <w:t>)</w:t>
      </w:r>
    </w:p>
    <w:p w14:paraId="6EDB9642" w14:textId="08139733" w:rsidR="00061CDD" w:rsidRDefault="00061CDD" w:rsidP="00061CDD">
      <w:pPr>
        <w:pStyle w:val="ListParagraph"/>
        <w:numPr>
          <w:ilvl w:val="0"/>
          <w:numId w:val="1"/>
        </w:numPr>
      </w:pPr>
      <w:r>
        <w:t>GetDetailsLong</w:t>
      </w:r>
      <w:r w:rsidR="00267B25">
        <w:t xml:space="preserve"> (Public)</w:t>
      </w:r>
    </w:p>
    <w:p w14:paraId="053552C9" w14:textId="064A69E5" w:rsidR="00061CDD" w:rsidRPr="00061CDD" w:rsidRDefault="00061CDD" w:rsidP="00061CDD">
      <w:pPr>
        <w:pStyle w:val="ListParagraph"/>
        <w:numPr>
          <w:ilvl w:val="1"/>
          <w:numId w:val="1"/>
        </w:numPr>
        <w:rPr>
          <w:b/>
          <w:bCs/>
        </w:rPr>
      </w:pPr>
      <w:r w:rsidRPr="00061CDD">
        <w:rPr>
          <w:b/>
          <w:bCs/>
        </w:rPr>
        <w:t>Parameters</w:t>
      </w:r>
    </w:p>
    <w:p w14:paraId="500DEE68" w14:textId="54B0D8DD" w:rsidR="00061CDD" w:rsidRDefault="00C25B7D" w:rsidP="00061CDD">
      <w:pPr>
        <w:pStyle w:val="ListParagraph"/>
        <w:numPr>
          <w:ilvl w:val="2"/>
          <w:numId w:val="1"/>
        </w:numPr>
      </w:pPr>
      <w:r>
        <w:t>None</w:t>
      </w:r>
    </w:p>
    <w:p w14:paraId="615C21A0" w14:textId="6384E0B6" w:rsidR="00061CDD" w:rsidRDefault="00061CDD" w:rsidP="00061CDD">
      <w:pPr>
        <w:pStyle w:val="ListParagraph"/>
        <w:numPr>
          <w:ilvl w:val="1"/>
          <w:numId w:val="1"/>
        </w:numPr>
        <w:rPr>
          <w:b/>
          <w:bCs/>
        </w:rPr>
      </w:pPr>
      <w:r w:rsidRPr="00061CDD">
        <w:rPr>
          <w:b/>
          <w:bCs/>
        </w:rPr>
        <w:t>Return (String)</w:t>
      </w:r>
    </w:p>
    <w:p w14:paraId="4B0140F1" w14:textId="6447122D" w:rsidR="00061CDD" w:rsidRPr="00151D41" w:rsidRDefault="00151D41" w:rsidP="00061CDD">
      <w:pPr>
        <w:pStyle w:val="ListParagraph"/>
        <w:numPr>
          <w:ilvl w:val="2"/>
          <w:numId w:val="1"/>
        </w:numPr>
      </w:pPr>
      <w:r w:rsidRPr="00151D41">
        <w:t>Name</w:t>
      </w:r>
      <w:r w:rsidRPr="00151D41">
        <w:tab/>
      </w:r>
      <w:r w:rsidRPr="00151D41">
        <w:tab/>
      </w:r>
      <w:r w:rsidRPr="00151D41">
        <w:tab/>
        <w:t>-</w:t>
      </w:r>
      <w:r w:rsidRPr="00151D41">
        <w:tab/>
        <w:t>string</w:t>
      </w:r>
      <w:r>
        <w:t xml:space="preserve"> </w:t>
      </w:r>
      <w:r w:rsidRPr="00151D41">
        <w:t>(200)</w:t>
      </w:r>
    </w:p>
    <w:p w14:paraId="27B1EAD7" w14:textId="1591361F" w:rsidR="00151D41" w:rsidRPr="00151D41" w:rsidRDefault="00151D41" w:rsidP="00151D41">
      <w:pPr>
        <w:pStyle w:val="ListParagraph"/>
        <w:numPr>
          <w:ilvl w:val="2"/>
          <w:numId w:val="1"/>
        </w:numPr>
      </w:pPr>
      <w:r w:rsidRPr="00151D41">
        <w:t>LongDescrition</w:t>
      </w:r>
      <w:r>
        <w:tab/>
        <w:t>-</w:t>
      </w:r>
      <w:r>
        <w:tab/>
        <w:t>string (300)</w:t>
      </w:r>
    </w:p>
    <w:p w14:paraId="70F98A9D" w14:textId="6CBCF4B2" w:rsidR="00061CDD" w:rsidRDefault="00061CDD" w:rsidP="00061CDD">
      <w:pPr>
        <w:pStyle w:val="Heading1"/>
      </w:pPr>
      <w:r>
        <w:t>Events</w:t>
      </w:r>
    </w:p>
    <w:p w14:paraId="457EE0CA" w14:textId="77777777" w:rsidR="00C25B7D" w:rsidRPr="005A076C" w:rsidRDefault="00C25B7D" w:rsidP="00C25B7D">
      <w:pPr>
        <w:rPr>
          <w:color w:val="000000" w:themeColor="text1"/>
        </w:rPr>
      </w:pPr>
    </w:p>
    <w:p w14:paraId="266D8EA1" w14:textId="4A4F1F0D" w:rsidR="00061CDD" w:rsidRPr="00061CDD" w:rsidRDefault="00061CDD" w:rsidP="00061CDD">
      <w:pPr>
        <w:pStyle w:val="ListParagraph"/>
        <w:numPr>
          <w:ilvl w:val="0"/>
          <w:numId w:val="1"/>
        </w:numPr>
      </w:pPr>
      <w:r>
        <w:t>None</w:t>
      </w:r>
    </w:p>
    <w:p w14:paraId="33C92DBB" w14:textId="77777777" w:rsidR="00151D41" w:rsidRDefault="00151D41" w:rsidP="00007F08">
      <w:pPr>
        <w:pStyle w:val="Heading1"/>
      </w:pPr>
    </w:p>
    <w:p w14:paraId="3D0CFA4C" w14:textId="070DB443" w:rsidR="00007F08" w:rsidRDefault="00007F08" w:rsidP="00007F08">
      <w:pPr>
        <w:pStyle w:val="Heading1"/>
      </w:pPr>
      <w:r>
        <w:t>Constructor(s)</w:t>
      </w:r>
    </w:p>
    <w:p w14:paraId="1B049CF2" w14:textId="77777777" w:rsidR="00C25B7D" w:rsidRPr="00C25B7D" w:rsidRDefault="00C25B7D" w:rsidP="00C25B7D"/>
    <w:p w14:paraId="29666045" w14:textId="3F5F0484" w:rsidR="00007F08" w:rsidRDefault="00007F08" w:rsidP="00007F08">
      <w:pPr>
        <w:pStyle w:val="ListParagraph"/>
        <w:numPr>
          <w:ilvl w:val="0"/>
          <w:numId w:val="1"/>
        </w:numPr>
      </w:pPr>
      <w:r>
        <w:t>Planet</w:t>
      </w:r>
    </w:p>
    <w:p w14:paraId="33AA6533" w14:textId="7F25F718" w:rsidR="00007F08" w:rsidRDefault="00007F08" w:rsidP="00007F08">
      <w:pPr>
        <w:pStyle w:val="ListParagraph"/>
        <w:numPr>
          <w:ilvl w:val="1"/>
          <w:numId w:val="1"/>
        </w:numPr>
      </w:pPr>
      <w:r>
        <w:t>id</w:t>
      </w:r>
      <w:r>
        <w:tab/>
      </w:r>
      <w:r>
        <w:tab/>
        <w:t>-</w:t>
      </w:r>
      <w:r>
        <w:tab/>
        <w:t>Int</w:t>
      </w:r>
      <w:r w:rsidR="004C02A9">
        <w:tab/>
        <w:t>- Nullable</w:t>
      </w:r>
    </w:p>
    <w:p w14:paraId="48361039" w14:textId="0C503224" w:rsidR="00007F08" w:rsidRDefault="00007F08" w:rsidP="00007F08">
      <w:pPr>
        <w:pStyle w:val="ListParagraph"/>
        <w:numPr>
          <w:ilvl w:val="1"/>
          <w:numId w:val="1"/>
        </w:numPr>
      </w:pPr>
      <w:r>
        <w:t>name</w:t>
      </w:r>
      <w:r>
        <w:tab/>
      </w:r>
      <w:r>
        <w:tab/>
        <w:t>-</w:t>
      </w:r>
      <w:r>
        <w:tab/>
        <w:t>string</w:t>
      </w:r>
      <w:r w:rsidR="004C02A9">
        <w:tab/>
        <w:t>- Nullable</w:t>
      </w:r>
    </w:p>
    <w:p w14:paraId="460C6B50" w14:textId="1635212A" w:rsidR="00007F08" w:rsidRDefault="00007F08" w:rsidP="00007F08">
      <w:pPr>
        <w:pStyle w:val="ListParagraph"/>
        <w:numPr>
          <w:ilvl w:val="1"/>
          <w:numId w:val="1"/>
        </w:numPr>
      </w:pPr>
      <w:r>
        <w:t>shortDesc</w:t>
      </w:r>
      <w:r w:rsidR="00061CDD">
        <w:tab/>
        <w:t>-</w:t>
      </w:r>
      <w:r w:rsidR="00061CDD">
        <w:tab/>
        <w:t>string</w:t>
      </w:r>
      <w:r w:rsidR="004C02A9">
        <w:tab/>
        <w:t>- Nullable</w:t>
      </w:r>
    </w:p>
    <w:p w14:paraId="0458A2C0" w14:textId="54FAC97F" w:rsidR="00151D41" w:rsidRPr="00151D41" w:rsidRDefault="00061CDD" w:rsidP="00151D41">
      <w:pPr>
        <w:pStyle w:val="ListParagraph"/>
        <w:numPr>
          <w:ilvl w:val="1"/>
          <w:numId w:val="1"/>
        </w:numPr>
      </w:pPr>
      <w:r>
        <w:t>longDesc</w:t>
      </w:r>
      <w:r>
        <w:tab/>
        <w:t>-</w:t>
      </w:r>
      <w:r>
        <w:tab/>
        <w:t>string</w:t>
      </w:r>
      <w:r w:rsidR="004C02A9">
        <w:tab/>
        <w:t>- Nullable</w:t>
      </w:r>
    </w:p>
    <w:p w14:paraId="6ADABE28" w14:textId="25BB88E1" w:rsidR="00151D41" w:rsidRDefault="00151D41" w:rsidP="00151D41">
      <w:pPr>
        <w:pStyle w:val="Heading1"/>
      </w:pPr>
      <w:r>
        <w:t>Unit Tests</w:t>
      </w:r>
    </w:p>
    <w:p w14:paraId="1BA38906" w14:textId="77777777" w:rsidR="00C25B7D" w:rsidRPr="00C25B7D" w:rsidRDefault="00C25B7D" w:rsidP="00C25B7D"/>
    <w:p w14:paraId="10C65A13" w14:textId="4CEE7F54" w:rsidR="00C25B7D" w:rsidRPr="00151D41" w:rsidRDefault="005F213E" w:rsidP="005F213E">
      <w:pPr>
        <w:pStyle w:val="ListParagraph"/>
        <w:numPr>
          <w:ilvl w:val="0"/>
          <w:numId w:val="1"/>
        </w:numPr>
      </w:pPr>
      <w:r>
        <w:t>Check the Unit Tests document.</w:t>
      </w:r>
    </w:p>
    <w:p w14:paraId="6A215526" w14:textId="331D4E09" w:rsidR="00881EF7" w:rsidRDefault="00881EF7" w:rsidP="00151D41">
      <w:pPr>
        <w:pStyle w:val="Heading1"/>
      </w:pPr>
      <w:r>
        <w:t>Class Diagram</w:t>
      </w:r>
    </w:p>
    <w:p w14:paraId="7E6736BE" w14:textId="77777777" w:rsidR="00881EF7" w:rsidRDefault="00881EF7" w:rsidP="00881EF7"/>
    <w:p w14:paraId="259AC0A0" w14:textId="0BE2EF86" w:rsidR="0041583D" w:rsidRDefault="0041583D" w:rsidP="00881EF7">
      <w:r w:rsidRPr="0041583D">
        <w:rPr>
          <w:noProof/>
        </w:rPr>
        <w:drawing>
          <wp:inline distT="0" distB="0" distL="0" distR="0" wp14:anchorId="1C0BB109" wp14:editId="07937972">
            <wp:extent cx="2010056" cy="2467319"/>
            <wp:effectExtent l="0" t="0" r="9525" b="0"/>
            <wp:docPr id="191942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24489" name=""/>
                    <pic:cNvPicPr/>
                  </pic:nvPicPr>
                  <pic:blipFill>
                    <a:blip r:embed="rId10"/>
                    <a:stretch>
                      <a:fillRect/>
                    </a:stretch>
                  </pic:blipFill>
                  <pic:spPr>
                    <a:xfrm>
                      <a:off x="0" y="0"/>
                      <a:ext cx="2010056" cy="2467319"/>
                    </a:xfrm>
                    <a:prstGeom prst="rect">
                      <a:avLst/>
                    </a:prstGeom>
                  </pic:spPr>
                </pic:pic>
              </a:graphicData>
            </a:graphic>
          </wp:inline>
        </w:drawing>
      </w:r>
    </w:p>
    <w:p w14:paraId="0F802FC1" w14:textId="78A1FE96" w:rsidR="00C25B7D" w:rsidRDefault="0041583D" w:rsidP="00151D41">
      <w:pPr>
        <w:pStyle w:val="Heading1"/>
      </w:pPr>
      <w:r>
        <w:t>N</w:t>
      </w:r>
      <w:r w:rsidR="00C25B7D">
        <w:t>B:</w:t>
      </w:r>
    </w:p>
    <w:p w14:paraId="09729316" w14:textId="4A4D820A" w:rsidR="00151D41" w:rsidRDefault="00C25B7D" w:rsidP="00F93B49">
      <w:r>
        <w:t>Name the classes and properties as per the document – any changes must be applied to the document on a new version</w:t>
      </w:r>
      <w:r w:rsidR="00A0448F">
        <w:t xml:space="preserve"> and update version details</w:t>
      </w:r>
      <w:r>
        <w:t>.</w:t>
      </w:r>
    </w:p>
    <w:p w14:paraId="3DF1B94B" w14:textId="0A9ED4AD" w:rsidR="00927C7F" w:rsidRDefault="00F93B49" w:rsidP="00F93B49">
      <w:r>
        <w:t>Please fill in appendix B for the document version control.</w:t>
      </w:r>
    </w:p>
    <w:p w14:paraId="0A51969D" w14:textId="77777777" w:rsidR="00927C7F" w:rsidRDefault="00927C7F">
      <w:pPr>
        <w:spacing w:line="276" w:lineRule="auto"/>
      </w:pPr>
      <w:r>
        <w:br w:type="page"/>
      </w:r>
    </w:p>
    <w:p w14:paraId="265449C5" w14:textId="2F1C38A1" w:rsidR="00F93B49" w:rsidRDefault="00927C7F" w:rsidP="00927C7F">
      <w:pPr>
        <w:pStyle w:val="Heading1"/>
      </w:pPr>
      <w:r>
        <w:lastRenderedPageBreak/>
        <w:t>Appendix A</w:t>
      </w:r>
    </w:p>
    <w:p w14:paraId="3C761547" w14:textId="627F3390" w:rsidR="00F22A56" w:rsidRDefault="00F22A56" w:rsidP="00F22A56">
      <w:pPr>
        <w:pStyle w:val="Heading1"/>
      </w:pPr>
      <w:r>
        <w:t>What must be completed?</w:t>
      </w:r>
    </w:p>
    <w:p w14:paraId="62AD39F4" w14:textId="77777777" w:rsidR="00F22A56" w:rsidRDefault="00F22A56" w:rsidP="00F22A56"/>
    <w:p w14:paraId="44588A49" w14:textId="2A629B82" w:rsidR="00D97656" w:rsidRDefault="00D97656" w:rsidP="00F22A56">
      <w:pPr>
        <w:pStyle w:val="ListParagraph"/>
        <w:numPr>
          <w:ilvl w:val="0"/>
          <w:numId w:val="1"/>
        </w:numPr>
      </w:pPr>
      <w:r>
        <w:t>Procedure</w:t>
      </w:r>
      <w:r w:rsidR="00BA6352">
        <w:t>1</w:t>
      </w:r>
      <w:r>
        <w:t>.</w:t>
      </w:r>
    </w:p>
    <w:p w14:paraId="3818EA02" w14:textId="7D43123B" w:rsidR="00F22A56" w:rsidRDefault="00BA6352" w:rsidP="00F22A56">
      <w:pPr>
        <w:pStyle w:val="ListParagraph"/>
        <w:numPr>
          <w:ilvl w:val="0"/>
          <w:numId w:val="1"/>
        </w:numPr>
      </w:pPr>
      <w:r>
        <w:t>Procedure2.</w:t>
      </w:r>
    </w:p>
    <w:p w14:paraId="19E90DB8" w14:textId="63E28D69" w:rsidR="00F22A56" w:rsidRDefault="00D97656" w:rsidP="00F22A56">
      <w:pPr>
        <w:pStyle w:val="ListParagraph"/>
        <w:numPr>
          <w:ilvl w:val="0"/>
          <w:numId w:val="1"/>
        </w:numPr>
      </w:pPr>
      <w:r>
        <w:t>Procedure</w:t>
      </w:r>
      <w:r w:rsidR="00BA6352">
        <w:t>3</w:t>
      </w:r>
      <w:r>
        <w:t>.</w:t>
      </w:r>
    </w:p>
    <w:p w14:paraId="080F3BFC" w14:textId="77777777" w:rsidR="002D66FF" w:rsidRDefault="002D66FF">
      <w:pPr>
        <w:spacing w:line="276" w:lineRule="auto"/>
      </w:pPr>
      <w:r>
        <w:br w:type="page"/>
      </w:r>
    </w:p>
    <w:p w14:paraId="364AD56B" w14:textId="71AC422F" w:rsidR="002D66FF" w:rsidRDefault="002D66FF" w:rsidP="002D66FF">
      <w:pPr>
        <w:pStyle w:val="Heading1"/>
      </w:pPr>
      <w:r>
        <w:lastRenderedPageBreak/>
        <w:t>Appendix B</w:t>
      </w:r>
    </w:p>
    <w:p w14:paraId="60F83C65" w14:textId="77777777" w:rsidR="002D66FF" w:rsidRPr="002D66FF" w:rsidRDefault="002D66FF" w:rsidP="002D66FF"/>
    <w:tbl>
      <w:tblPr>
        <w:tblStyle w:val="TableGrid"/>
        <w:tblW w:w="0" w:type="auto"/>
        <w:tblLook w:val="04A0" w:firstRow="1" w:lastRow="0" w:firstColumn="1" w:lastColumn="0" w:noHBand="0" w:noVBand="1"/>
      </w:tblPr>
      <w:tblGrid>
        <w:gridCol w:w="1060"/>
        <w:gridCol w:w="1016"/>
        <w:gridCol w:w="4370"/>
        <w:gridCol w:w="3624"/>
      </w:tblGrid>
      <w:tr w:rsidR="006D7A2D" w:rsidRPr="002D66FF" w14:paraId="3FB9948F" w14:textId="5B6E4ABE" w:rsidTr="006D7A2D">
        <w:tc>
          <w:tcPr>
            <w:tcW w:w="1060" w:type="dxa"/>
          </w:tcPr>
          <w:p w14:paraId="2DCB74A7" w14:textId="364BDE97" w:rsidR="006D7A2D" w:rsidRPr="002D66FF" w:rsidRDefault="006D7A2D" w:rsidP="002D66FF">
            <w:pPr>
              <w:rPr>
                <w:b/>
                <w:bCs/>
              </w:rPr>
            </w:pPr>
            <w:r w:rsidRPr="002D66FF">
              <w:rPr>
                <w:b/>
                <w:bCs/>
              </w:rPr>
              <w:t>Version</w:t>
            </w:r>
          </w:p>
        </w:tc>
        <w:tc>
          <w:tcPr>
            <w:tcW w:w="1016" w:type="dxa"/>
          </w:tcPr>
          <w:p w14:paraId="7146F5BE" w14:textId="088C455F" w:rsidR="006D7A2D" w:rsidRPr="002D66FF" w:rsidRDefault="006D7A2D" w:rsidP="002D66FF">
            <w:pPr>
              <w:rPr>
                <w:b/>
                <w:bCs/>
              </w:rPr>
            </w:pPr>
            <w:r w:rsidRPr="002D66FF">
              <w:rPr>
                <w:b/>
                <w:bCs/>
              </w:rPr>
              <w:t>Author</w:t>
            </w:r>
          </w:p>
        </w:tc>
        <w:tc>
          <w:tcPr>
            <w:tcW w:w="4370" w:type="dxa"/>
          </w:tcPr>
          <w:p w14:paraId="4A4E7A60" w14:textId="5C262CC0" w:rsidR="006D7A2D" w:rsidRPr="002D66FF" w:rsidRDefault="006D7A2D" w:rsidP="002D66FF">
            <w:pPr>
              <w:rPr>
                <w:b/>
                <w:bCs/>
              </w:rPr>
            </w:pPr>
            <w:r w:rsidRPr="002D66FF">
              <w:rPr>
                <w:b/>
                <w:bCs/>
              </w:rPr>
              <w:t>Description</w:t>
            </w:r>
          </w:p>
        </w:tc>
        <w:tc>
          <w:tcPr>
            <w:tcW w:w="3624" w:type="dxa"/>
          </w:tcPr>
          <w:p w14:paraId="313654A2" w14:textId="24E3A335" w:rsidR="006D7A2D" w:rsidRPr="006D7A2D" w:rsidRDefault="006D7A2D" w:rsidP="002D66FF">
            <w:pPr>
              <w:rPr>
                <w:b/>
                <w:bCs/>
              </w:rPr>
            </w:pPr>
            <w:r w:rsidRPr="006D7A2D">
              <w:rPr>
                <w:b/>
                <w:bCs/>
              </w:rPr>
              <w:t>Date</w:t>
            </w:r>
          </w:p>
        </w:tc>
      </w:tr>
      <w:tr w:rsidR="006D7A2D" w14:paraId="2E9F11E2" w14:textId="0C599D20" w:rsidTr="006D7A2D">
        <w:tc>
          <w:tcPr>
            <w:tcW w:w="1060" w:type="dxa"/>
          </w:tcPr>
          <w:p w14:paraId="4D850A10" w14:textId="647C9CE1" w:rsidR="006D7A2D" w:rsidRDefault="006D7A2D" w:rsidP="002D66FF">
            <w:r>
              <w:t>V1</w:t>
            </w:r>
          </w:p>
        </w:tc>
        <w:tc>
          <w:tcPr>
            <w:tcW w:w="1016" w:type="dxa"/>
          </w:tcPr>
          <w:p w14:paraId="03DFF908" w14:textId="1B9B45F9" w:rsidR="006D7A2D" w:rsidRDefault="006D7A2D" w:rsidP="002D66FF">
            <w:r>
              <w:t>E</w:t>
            </w:r>
          </w:p>
        </w:tc>
        <w:tc>
          <w:tcPr>
            <w:tcW w:w="4370" w:type="dxa"/>
          </w:tcPr>
          <w:p w14:paraId="42616CFE" w14:textId="6E76A704" w:rsidR="006D7A2D" w:rsidRDefault="006D7A2D" w:rsidP="002D66FF">
            <w:r>
              <w:t>Initial document</w:t>
            </w:r>
          </w:p>
        </w:tc>
        <w:tc>
          <w:tcPr>
            <w:tcW w:w="3624" w:type="dxa"/>
          </w:tcPr>
          <w:p w14:paraId="64ED9908" w14:textId="3D348326" w:rsidR="006D7A2D" w:rsidRDefault="006D7A2D" w:rsidP="002D66FF">
            <w:r>
              <w:t>2024-05-10</w:t>
            </w:r>
          </w:p>
        </w:tc>
      </w:tr>
      <w:tr w:rsidR="006D7A2D" w14:paraId="4514F1BF" w14:textId="0A14C1E5" w:rsidTr="006D7A2D">
        <w:tc>
          <w:tcPr>
            <w:tcW w:w="1060" w:type="dxa"/>
          </w:tcPr>
          <w:p w14:paraId="277DDB20" w14:textId="5D27820E" w:rsidR="006D7A2D" w:rsidRDefault="006D7A2D" w:rsidP="002D66FF">
            <w:r>
              <w:t>V2</w:t>
            </w:r>
          </w:p>
        </w:tc>
        <w:tc>
          <w:tcPr>
            <w:tcW w:w="1016" w:type="dxa"/>
          </w:tcPr>
          <w:p w14:paraId="224C342B" w14:textId="4FB5426E" w:rsidR="006D7A2D" w:rsidRDefault="006D7A2D" w:rsidP="002D66FF">
            <w:r>
              <w:t>E</w:t>
            </w:r>
          </w:p>
        </w:tc>
        <w:tc>
          <w:tcPr>
            <w:tcW w:w="4370" w:type="dxa"/>
          </w:tcPr>
          <w:p w14:paraId="338D563E" w14:textId="77777777" w:rsidR="006D7A2D" w:rsidRDefault="006D7A2D" w:rsidP="002D66FF">
            <w:r>
              <w:t>Changed the types to Nullable – to remove the warnings from the code.</w:t>
            </w:r>
          </w:p>
          <w:p w14:paraId="10659EA4" w14:textId="77777777" w:rsidR="006D7A2D" w:rsidRDefault="006D7A2D" w:rsidP="002D66FF">
            <w:r>
              <w:t>Changed the method name – GetPlanetId to GetID; e.g usage Planet.GetID – it makes sense in the context.</w:t>
            </w:r>
          </w:p>
          <w:p w14:paraId="703752EC" w14:textId="77777777" w:rsidR="006D7A2D" w:rsidRDefault="006D7A2D" w:rsidP="002D66FF">
            <w:r>
              <w:t>Changed the Version from 1 to 2.</w:t>
            </w:r>
          </w:p>
          <w:p w14:paraId="71704321" w14:textId="77777777" w:rsidR="006D7A2D" w:rsidRDefault="006D7A2D" w:rsidP="002D66FF">
            <w:r>
              <w:t>Removed the Pocedures from this document.</w:t>
            </w:r>
          </w:p>
          <w:p w14:paraId="63EBFCE9" w14:textId="77777777" w:rsidR="006D7A2D" w:rsidRDefault="006D7A2D" w:rsidP="002D66FF">
            <w:r>
              <w:t>Created a new document.</w:t>
            </w:r>
          </w:p>
          <w:p w14:paraId="4F12D8A8" w14:textId="77777777" w:rsidR="006D7A2D" w:rsidRDefault="006D7A2D" w:rsidP="002D66FF">
            <w:r>
              <w:t>Removed Estimation – should not be part of this document.</w:t>
            </w:r>
          </w:p>
          <w:p w14:paraId="1F71C0BC" w14:textId="77777777" w:rsidR="006D7A2D" w:rsidRDefault="006D7A2D" w:rsidP="002D66FF">
            <w:r>
              <w:t>Indicated which methods or properties must be private or public.</w:t>
            </w:r>
          </w:p>
          <w:p w14:paraId="607A0B6B" w14:textId="69B2EF7C" w:rsidR="000B6BCB" w:rsidRDefault="000B6BCB" w:rsidP="002D66FF">
            <w:r>
              <w:t>Added the Class diagram.</w:t>
            </w:r>
          </w:p>
        </w:tc>
        <w:tc>
          <w:tcPr>
            <w:tcW w:w="3624" w:type="dxa"/>
          </w:tcPr>
          <w:p w14:paraId="595F1694" w14:textId="1A642D0A" w:rsidR="006D7A2D" w:rsidRDefault="006D7A2D" w:rsidP="002D66FF">
            <w:r>
              <w:t>2024-05-10</w:t>
            </w:r>
          </w:p>
        </w:tc>
      </w:tr>
    </w:tbl>
    <w:p w14:paraId="69FE54B4" w14:textId="77777777" w:rsidR="00A70BEA" w:rsidRDefault="00A70BEA" w:rsidP="002D66FF"/>
    <w:p w14:paraId="6CD08C74" w14:textId="77777777" w:rsidR="002D66FF" w:rsidRDefault="002D66FF" w:rsidP="002D66FF"/>
    <w:p w14:paraId="556C8EC0" w14:textId="3137DB50" w:rsidR="00A70BEA" w:rsidRPr="00BA6352" w:rsidRDefault="00A70BEA" w:rsidP="00A70BEA">
      <w:pPr>
        <w:pStyle w:val="ListParagraph"/>
      </w:pPr>
    </w:p>
    <w:sectPr w:rsidR="00A70BEA" w:rsidRPr="00BA6352">
      <w:footerReference w:type="default" r:id="rId1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7C29A" w14:textId="77777777" w:rsidR="006A0A1B" w:rsidRDefault="006A0A1B">
      <w:pPr>
        <w:spacing w:after="0" w:line="240" w:lineRule="auto"/>
      </w:pPr>
      <w:r>
        <w:separator/>
      </w:r>
    </w:p>
  </w:endnote>
  <w:endnote w:type="continuationSeparator" w:id="0">
    <w:p w14:paraId="1B1CCCC4" w14:textId="77777777" w:rsidR="006A0A1B" w:rsidRDefault="006A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AEC8D" w14:textId="11A12EF2" w:rsidR="002012E4" w:rsidRDefault="00CE5BEB">
    <w:pPr>
      <w:pStyle w:val="Footer"/>
    </w:pPr>
    <w:r>
      <w:rPr>
        <w:noProof/>
      </w:rPr>
      <mc:AlternateContent>
        <mc:Choice Requires="wps">
          <w:drawing>
            <wp:anchor distT="0" distB="0" distL="114300" distR="114300" simplePos="0" relativeHeight="251668480" behindDoc="0" locked="0" layoutInCell="1" allowOverlap="1" wp14:anchorId="0FADE352" wp14:editId="43182DC8">
              <wp:simplePos x="0" y="0"/>
              <wp:positionH relativeFrom="margin">
                <wp:posOffset>5753100</wp:posOffset>
              </wp:positionH>
              <wp:positionV relativeFrom="margin">
                <wp:posOffset>8162925</wp:posOffset>
              </wp:positionV>
              <wp:extent cx="819150" cy="685800"/>
              <wp:effectExtent l="0" t="0" r="0" b="0"/>
              <wp:wrapNone/>
              <wp:docPr id="18297904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685800"/>
                      </a:xfrm>
                      <a:prstGeom prst="rect">
                        <a:avLst/>
                      </a:prstGeom>
                      <a:noFill/>
                      <a:ln>
                        <a:noFill/>
                      </a:ln>
                    </wps:spPr>
                    <wps:txbx>
                      <w:txbxContent>
                        <w:p w14:paraId="5CFF96E4" w14:textId="77777777" w:rsidR="002012E4" w:rsidRDefault="00E830F1">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DE352" id="_x0000_t202" coordsize="21600,21600" o:spt="202" path="m,l,21600r21600,l21600,xe">
              <v:stroke joinstyle="miter"/>
              <v:path gradientshapeok="t" o:connecttype="rect"/>
            </v:shapetype>
            <v:shape id="Text Box 9" o:spid="_x0000_s1034" type="#_x0000_t202" style="position:absolute;margin-left:453pt;margin-top:642.75pt;width:64.5pt;height: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" filled="f" stroked="f">
              <v:textbox style="layout-flow:vertical">
                <w:txbxContent>
                  <w:p w14:paraId="5CFF96E4" w14:textId="77777777" w:rsidR="002012E4" w:rsidRDefault="00E830F1">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7456" behindDoc="0" locked="0" layoutInCell="1" allowOverlap="1" wp14:anchorId="3DFAD23D" wp14:editId="4D89D1ED">
              <wp:simplePos x="0" y="0"/>
              <wp:positionH relativeFrom="margin">
                <wp:align>center</wp:align>
              </wp:positionH>
              <wp:positionV relativeFrom="bottomMargin">
                <wp:align>top</wp:align>
              </wp:positionV>
              <wp:extent cx="6400800" cy="171450"/>
              <wp:effectExtent l="0" t="0" r="0" b="0"/>
              <wp:wrapNone/>
              <wp:docPr id="15954577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71450"/>
                      </a:xfrm>
                      <a:prstGeom prst="rect">
                        <a:avLst/>
                      </a:prstGeom>
                      <a:noFill/>
                      <a:ln>
                        <a:noFill/>
                      </a:ln>
                    </wps:spPr>
                    <wps:txbx>
                      <w:txbxContent>
                        <w:p w14:paraId="08C19E26" w14:textId="77777777" w:rsidR="002012E4" w:rsidRDefault="002012E4">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3DFAD23D" id="Text Box 7" o:spid="_x0000_s1035" type="#_x0000_t202" style="position:absolute;margin-left:0;margin-top:0;width:7in;height:13.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" filled="f" stroked="f">
              <v:textbox style="mso-fit-shape-to-text:t" inset=",0,,0">
                <w:txbxContent>
                  <w:p w14:paraId="08C19E26" w14:textId="77777777" w:rsidR="002012E4" w:rsidRDefault="002012E4">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F58CA52" wp14:editId="40A013BB">
              <wp:simplePos x="0" y="0"/>
              <wp:positionH relativeFrom="margin">
                <wp:align>center</wp:align>
              </wp:positionH>
              <wp:positionV relativeFrom="margin">
                <wp:align>center</wp:align>
              </wp:positionV>
              <wp:extent cx="6830060" cy="9101455"/>
              <wp:effectExtent l="0" t="0" r="8890" b="3810"/>
              <wp:wrapNone/>
              <wp:docPr id="175607608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060" cy="9101455"/>
                      </a:xfrm>
                      <a:prstGeom prst="rect">
                        <a:avLst/>
                      </a:prstGeom>
                      <a:no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C36CC9" id="Rectangle 5" o:spid="_x0000_s1026" style="position:absolute;margin-left:0;margin-top:0;width:537.8pt;height:716.65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3AA2DA60" wp14:editId="3EC552B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1024895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6FD08EA" id="Rectangle 3"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0FA4425" wp14:editId="062C4AA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528366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0338849" id="Rectangle 1"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1485a4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49059" w14:textId="77777777" w:rsidR="006A0A1B" w:rsidRDefault="006A0A1B">
      <w:pPr>
        <w:spacing w:after="0" w:line="240" w:lineRule="auto"/>
      </w:pPr>
      <w:r>
        <w:separator/>
      </w:r>
    </w:p>
  </w:footnote>
  <w:footnote w:type="continuationSeparator" w:id="0">
    <w:p w14:paraId="7ABB671F" w14:textId="77777777" w:rsidR="006A0A1B" w:rsidRDefault="006A0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A2009"/>
    <w:multiLevelType w:val="hybridMultilevel"/>
    <w:tmpl w:val="CEBEF2B2"/>
    <w:lvl w:ilvl="0" w:tplc="0ABE9B6A">
      <w:numFmt w:val="bullet"/>
      <w:lvlText w:val=""/>
      <w:lvlJc w:val="left"/>
      <w:pPr>
        <w:ind w:left="720" w:hanging="360"/>
      </w:pPr>
      <w:rPr>
        <w:rFonts w:ascii="Symbol" w:eastAsiaTheme="minorEastAsia"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5403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BA"/>
    <w:rsid w:val="00007F08"/>
    <w:rsid w:val="000531FE"/>
    <w:rsid w:val="00054DAD"/>
    <w:rsid w:val="00061CDD"/>
    <w:rsid w:val="000B6BCB"/>
    <w:rsid w:val="000F1D0C"/>
    <w:rsid w:val="00151AA2"/>
    <w:rsid w:val="00151D41"/>
    <w:rsid w:val="001778D3"/>
    <w:rsid w:val="0019535F"/>
    <w:rsid w:val="001F4E7F"/>
    <w:rsid w:val="002012E4"/>
    <w:rsid w:val="00204353"/>
    <w:rsid w:val="00267B25"/>
    <w:rsid w:val="002D66FF"/>
    <w:rsid w:val="002F1CFC"/>
    <w:rsid w:val="00315FD8"/>
    <w:rsid w:val="003427E4"/>
    <w:rsid w:val="003B678A"/>
    <w:rsid w:val="003C725F"/>
    <w:rsid w:val="003E3FD7"/>
    <w:rsid w:val="0041583D"/>
    <w:rsid w:val="00426B68"/>
    <w:rsid w:val="00427D58"/>
    <w:rsid w:val="00434261"/>
    <w:rsid w:val="00485875"/>
    <w:rsid w:val="00492D7D"/>
    <w:rsid w:val="004C02A9"/>
    <w:rsid w:val="004D23C8"/>
    <w:rsid w:val="004D7581"/>
    <w:rsid w:val="005169B3"/>
    <w:rsid w:val="00530566"/>
    <w:rsid w:val="005A076C"/>
    <w:rsid w:val="005F213E"/>
    <w:rsid w:val="0061501D"/>
    <w:rsid w:val="00687702"/>
    <w:rsid w:val="006A0A1B"/>
    <w:rsid w:val="006D3708"/>
    <w:rsid w:val="006D7A2D"/>
    <w:rsid w:val="007174D7"/>
    <w:rsid w:val="007A72DB"/>
    <w:rsid w:val="00812215"/>
    <w:rsid w:val="00881EF7"/>
    <w:rsid w:val="00887B77"/>
    <w:rsid w:val="008A152E"/>
    <w:rsid w:val="009053BA"/>
    <w:rsid w:val="00927335"/>
    <w:rsid w:val="00927C7F"/>
    <w:rsid w:val="00927F4E"/>
    <w:rsid w:val="00940ED9"/>
    <w:rsid w:val="009A535E"/>
    <w:rsid w:val="009B3C6E"/>
    <w:rsid w:val="00A0448F"/>
    <w:rsid w:val="00A048C6"/>
    <w:rsid w:val="00A70BEA"/>
    <w:rsid w:val="00B85D4E"/>
    <w:rsid w:val="00BA1E4A"/>
    <w:rsid w:val="00BA6352"/>
    <w:rsid w:val="00C25B7D"/>
    <w:rsid w:val="00C90DCF"/>
    <w:rsid w:val="00CE5BEB"/>
    <w:rsid w:val="00D34D79"/>
    <w:rsid w:val="00D36EEE"/>
    <w:rsid w:val="00D377DA"/>
    <w:rsid w:val="00D777B9"/>
    <w:rsid w:val="00D86E64"/>
    <w:rsid w:val="00D97656"/>
    <w:rsid w:val="00DC1239"/>
    <w:rsid w:val="00DC3D96"/>
    <w:rsid w:val="00E830F1"/>
    <w:rsid w:val="00E914D0"/>
    <w:rsid w:val="00E91D8A"/>
    <w:rsid w:val="00EA508C"/>
    <w:rsid w:val="00EA616C"/>
    <w:rsid w:val="00ED6244"/>
    <w:rsid w:val="00F22A56"/>
    <w:rsid w:val="00F8657C"/>
    <w:rsid w:val="00F93B4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E4FF6"/>
  <w15:docId w15:val="{245F663F-A21D-4F11-8F02-E7D143C6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56"/>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1CADE4"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485A4"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1CADE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1481A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481A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1485A4"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1481A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1CADE4"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1485A4"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1CADE4" w:themeColor="accent1"/>
    </w:rPr>
  </w:style>
  <w:style w:type="character" w:customStyle="1" w:styleId="Heading5Char">
    <w:name w:val="Heading 5 Char"/>
    <w:basedOn w:val="DefaultParagraphFont"/>
    <w:link w:val="Heading5"/>
    <w:uiPriority w:val="9"/>
    <w:semiHidden/>
    <w:rPr>
      <w:rFonts w:eastAsiaTheme="majorEastAsia" w:cstheme="majorBidi"/>
      <w:b/>
      <w:color w:val="1481A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481A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1485A4"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481AB" w:themeColor="accent1" w:themeShade="BF"/>
      <w:sz w:val="20"/>
      <w:szCs w:val="20"/>
    </w:rPr>
  </w:style>
  <w:style w:type="paragraph" w:styleId="Caption">
    <w:name w:val="caption"/>
    <w:basedOn w:val="Normal"/>
    <w:next w:val="Normal"/>
    <w:uiPriority w:val="35"/>
    <w:unhideWhenUsed/>
    <w:qFormat/>
    <w:pPr>
      <w:spacing w:line="240" w:lineRule="auto"/>
    </w:pPr>
    <w:rPr>
      <w:bCs/>
      <w:caps/>
      <w:color w:val="1CADE4"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1485A4"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1485A4"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1CADE4" w:themeColor="accent1"/>
      <w:sz w:val="28"/>
    </w:rPr>
  </w:style>
  <w:style w:type="character" w:customStyle="1" w:styleId="QuoteChar">
    <w:name w:val="Quote Char"/>
    <w:basedOn w:val="DefaultParagraphFont"/>
    <w:link w:val="Quote"/>
    <w:uiPriority w:val="29"/>
    <w:rPr>
      <w:i/>
      <w:iCs/>
      <w:color w:val="1CADE4"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1485A4"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1CADE4" w:themeColor="accent1"/>
    </w:rPr>
  </w:style>
  <w:style w:type="character" w:styleId="IntenseEmphasis">
    <w:name w:val="Intense Emphasis"/>
    <w:basedOn w:val="DefaultParagraphFont"/>
    <w:uiPriority w:val="21"/>
    <w:qFormat/>
    <w:rPr>
      <w:b/>
      <w:bCs/>
      <w:i/>
      <w:iCs/>
      <w:color w:val="1485A4" w:themeColor="text2"/>
    </w:rPr>
  </w:style>
  <w:style w:type="character" w:styleId="SubtleReference">
    <w:name w:val="Subtle Reference"/>
    <w:basedOn w:val="DefaultParagraphFont"/>
    <w:uiPriority w:val="31"/>
    <w:qFormat/>
    <w:rPr>
      <w:rFonts w:asciiTheme="minorHAnsi" w:hAnsiTheme="minorHAnsi"/>
      <w:smallCaps/>
      <w:color w:val="2683C6" w:themeColor="accent2"/>
      <w:sz w:val="22"/>
      <w:u w:val="none"/>
    </w:rPr>
  </w:style>
  <w:style w:type="character" w:styleId="IntenseReference">
    <w:name w:val="Intense Reference"/>
    <w:basedOn w:val="DefaultParagraphFont"/>
    <w:uiPriority w:val="32"/>
    <w:qFormat/>
    <w:rPr>
      <w:rFonts w:asciiTheme="minorHAnsi" w:hAnsiTheme="minorHAnsi"/>
      <w:b/>
      <w:bCs/>
      <w:caps/>
      <w:color w:val="2683C6" w:themeColor="accent2"/>
      <w:spacing w:val="5"/>
      <w:sz w:val="22"/>
      <w:u w:val="single"/>
    </w:rPr>
  </w:style>
  <w:style w:type="character" w:styleId="BookTitle">
    <w:name w:val="Book Title"/>
    <w:basedOn w:val="DefaultParagraphFont"/>
    <w:uiPriority w:val="33"/>
    <w:qFormat/>
    <w:rPr>
      <w:rFonts w:asciiTheme="minorHAnsi" w:hAnsiTheme="minorHAnsi"/>
      <w:b/>
      <w:bCs/>
      <w:caps/>
      <w:color w:val="0D5672"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927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C4BF50B66C499DA4DFA8D066B8ED8C"/>
        <w:category>
          <w:name w:val="General"/>
          <w:gallery w:val="placeholder"/>
        </w:category>
        <w:types>
          <w:type w:val="bbPlcHdr"/>
        </w:types>
        <w:behaviors>
          <w:behavior w:val="content"/>
        </w:behaviors>
        <w:guid w:val="{9CE31829-D4C7-45FB-8579-141A6F0DF2AB}"/>
      </w:docPartPr>
      <w:docPartBody>
        <w:p w:rsidR="00943038" w:rsidRDefault="00943038">
          <w:pPr>
            <w:pStyle w:val="52C4BF50B66C499DA4DFA8D066B8ED8C"/>
          </w:pPr>
          <w:r>
            <w:t>[Type the document title]</w:t>
          </w:r>
        </w:p>
      </w:docPartBody>
    </w:docPart>
    <w:docPart>
      <w:docPartPr>
        <w:name w:val="EA3347E9908B40059CB7A314C8AEB474"/>
        <w:category>
          <w:name w:val="General"/>
          <w:gallery w:val="placeholder"/>
        </w:category>
        <w:types>
          <w:type w:val="bbPlcHdr"/>
        </w:types>
        <w:behaviors>
          <w:behavior w:val="content"/>
        </w:behaviors>
        <w:guid w:val="{4B243B06-368F-4797-B040-7D68D3B27B82}"/>
      </w:docPartPr>
      <w:docPartBody>
        <w:p w:rsidR="00943038" w:rsidRDefault="00943038">
          <w:pPr>
            <w:pStyle w:val="EA3347E9908B40059CB7A314C8AEB474"/>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C8"/>
    <w:rsid w:val="00195E32"/>
    <w:rsid w:val="001F4E7F"/>
    <w:rsid w:val="00346A65"/>
    <w:rsid w:val="00434261"/>
    <w:rsid w:val="004614E2"/>
    <w:rsid w:val="007D0205"/>
    <w:rsid w:val="00940ED9"/>
    <w:rsid w:val="00943038"/>
    <w:rsid w:val="00A038C8"/>
    <w:rsid w:val="00BB1AE1"/>
    <w:rsid w:val="00C90DCF"/>
    <w:rsid w:val="00EB78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156082" w:themeColor="accent1"/>
      <w:kern w:val="0"/>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156082" w:themeColor="accent1"/>
      <w:kern w:val="0"/>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0E2841" w:themeColor="text2"/>
      <w:kern w:val="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C4BF50B66C499DA4DFA8D066B8ED8C">
    <w:name w:val="52C4BF50B66C499DA4DFA8D066B8ED8C"/>
  </w:style>
  <w:style w:type="paragraph" w:customStyle="1" w:styleId="EA3347E9908B40059CB7A314C8AEB474">
    <w:name w:val="EA3347E9908B40059CB7A314C8AEB474"/>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156082" w:themeColor="accent1"/>
      <w:kern w:val="0"/>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156082" w:themeColor="accent1"/>
      <w:kern w:val="0"/>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0E2841" w:themeColor="text2"/>
      <w:kern w:val="0"/>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EssentialReport.dotx</Template>
  <TotalTime>4</TotalTime>
  <Pages>6</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Planet</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dc:title>
  <dc:subject>Specifications for the Planet</dc:subject>
  <dc:creator>User</dc:creator>
  <cp:keywords/>
  <dc:description/>
  <cp:lastModifiedBy>Eric Cronje</cp:lastModifiedBy>
  <cp:revision>2</cp:revision>
  <cp:lastPrinted>2024-05-10T08:11:00Z</cp:lastPrinted>
  <dcterms:created xsi:type="dcterms:W3CDTF">2024-06-24T04:05:00Z</dcterms:created>
  <dcterms:modified xsi:type="dcterms:W3CDTF">2024-06-24T04:05:00Z</dcterms:modified>
</cp:coreProperties>
</file>